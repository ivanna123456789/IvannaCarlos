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8BCC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292E93" wp14:editId="3EEC9572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<w:pict>
              <v:rect id="Rectángulo 3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lt="rectángulo blanco para texto en portada" o:spid="_x0000_s1026" fillcolor="white [3212]" stroked="f" strokeweight="2pt" w14:anchorId="6AEA09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152DFA4D" wp14:editId="1FE8252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D91F1B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DCD108F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7E71AF2" wp14:editId="68018975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19D07C" w14:textId="77777777" w:rsidR="00477EA0" w:rsidRDefault="00E50500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EJERCICIO</w:t>
                                  </w:r>
                                </w:p>
                                <w:p w14:paraId="4B2A3ED3" w14:textId="77777777" w:rsidR="00477EA0" w:rsidRDefault="00477EA0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PAREJAS</w:t>
                                  </w:r>
                                </w:p>
                                <w:p w14:paraId="77BC9F35" w14:textId="2EB8EF35" w:rsidR="00E50500" w:rsidRPr="00D86945" w:rsidRDefault="00E50500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CON 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7E71A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3E19D07C" w14:textId="77777777" w:rsidR="00477EA0" w:rsidRDefault="00E50500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EJERCICIO</w:t>
                            </w:r>
                          </w:p>
                          <w:p w14:paraId="4B2A3ED3" w14:textId="77777777" w:rsidR="00477EA0" w:rsidRDefault="00477EA0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PAREJAS</w:t>
                            </w:r>
                          </w:p>
                          <w:p w14:paraId="77BC9F35" w14:textId="2EB8EF35" w:rsidR="00E50500" w:rsidRPr="00D86945" w:rsidRDefault="00E50500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CON GIT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013D1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E033BA7" wp14:editId="7D142997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      <w:pict>
                    <v:line id="Conector rec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#082a75 [3215]" strokeweight="3pt" from="0,0" to="109.5pt,0" w14:anchorId="41B58A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>
                      <w10:anchorlock/>
                    </v:line>
                  </w:pict>
                </mc:Fallback>
              </mc:AlternateContent>
            </w:r>
          </w:p>
        </w:tc>
      </w:tr>
      <w:tr w:rsidR="00D077E9" w14:paraId="5800F16A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2F339E5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7296AA8D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F595E0D8E4A2482B85D390A80F28CAA8"/>
              </w:placeholder>
              <w15:appearance w15:val="hidden"/>
            </w:sdtPr>
            <w:sdtContent>
              <w:p w14:paraId="373A4693" w14:textId="2A48D52D" w:rsidR="00D077E9" w:rsidRDefault="004F3A91" w:rsidP="00AB02A7">
                <w:pPr>
                  <w:rPr>
                    <w:noProof/>
                  </w:rPr>
                </w:pPr>
                <w:r>
                  <w:rPr>
                    <w:noProof/>
                  </w:rPr>
                  <w:t>CURSO 202</w:t>
                </w:r>
                <w:r w:rsidR="00750C35">
                  <w:rPr>
                    <w:noProof/>
                  </w:rPr>
                  <w:t>3</w:t>
                </w:r>
                <w:r>
                  <w:rPr>
                    <w:noProof/>
                  </w:rPr>
                  <w:t>-202</w:t>
                </w:r>
                <w:r w:rsidR="00750C35">
                  <w:rPr>
                    <w:noProof/>
                  </w:rPr>
                  <w:t>4</w:t>
                </w:r>
              </w:p>
            </w:sdtContent>
          </w:sdt>
          <w:p w14:paraId="51B251C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98C8157" wp14:editId="6E4AA74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      <w:pict>
                    <v:line id="Conector rec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#082a75 [3215]" strokeweight="3pt" from="0,0" to="117.65pt,0" w14:anchorId="1223BC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>
                      <w10:anchorlock/>
                    </v:line>
                  </w:pict>
                </mc:Fallback>
              </mc:AlternateContent>
            </w:r>
          </w:p>
          <w:p w14:paraId="40F88AC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F19AD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4CDDEB4" w14:textId="1CB14AA5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FB89244EDB8447BB9DDA2F5A8C1A6A0E"/>
                </w:placeholder>
                <w15:appearance w15:val="hidden"/>
              </w:sdtPr>
              <w:sdtContent>
                <w:r w:rsidR="00E50500">
                  <w:rPr>
                    <w:noProof/>
                  </w:rPr>
                  <w:t>I.</w:t>
                </w:r>
                <w:r w:rsidR="00E50500">
                  <w:t xml:space="preserve">E.S. </w:t>
                </w:r>
                <w:r w:rsidR="00750C35">
                  <w:t>MARIA MOLINER</w:t>
                </w:r>
              </w:sdtContent>
            </w:sdt>
          </w:p>
          <w:p w14:paraId="48E58CDC" w14:textId="017A55F5" w:rsidR="00D077E9" w:rsidRDefault="0081328B" w:rsidP="00AB02A7">
            <w:pPr>
              <w:rPr>
                <w:noProof/>
              </w:rPr>
            </w:pPr>
            <w:r>
              <w:rPr>
                <w:noProof/>
              </w:rPr>
              <w:t>ENTORNOS DE DESARROLLO</w:t>
            </w:r>
            <w:r w:rsidR="00E50500">
              <w:rPr>
                <w:noProof/>
              </w:rPr>
              <w:t xml:space="preserve"> - DAW </w:t>
            </w:r>
            <w:r>
              <w:rPr>
                <w:noProof/>
              </w:rPr>
              <w:t>1</w:t>
            </w:r>
          </w:p>
          <w:p w14:paraId="2959BC39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CEF6FB2" w14:textId="4F4A96C6" w:rsidR="00D077E9" w:rsidRDefault="00AB02A7" w:rsidP="00E50500">
      <w:pPr>
        <w:spacing w:after="200"/>
        <w:rPr>
          <w:noProof/>
          <w:lang w:bidi="es-ES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CE8971" wp14:editId="335859D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<w:pict>
              <v:rect id="Rectángulo 2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lt="rectángulo de color" o:spid="_x0000_s1026" fillcolor="#34aba2 [3206]" stroked="f" strokeweight="2pt" w14:anchorId="78CCAC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>
                <w10:wrap anchory="page"/>
              </v:rect>
            </w:pict>
          </mc:Fallback>
        </mc:AlternateContent>
      </w:r>
    </w:p>
    <w:p w14:paraId="7B871A2B" w14:textId="0903E793" w:rsidR="00E50500" w:rsidRDefault="00E50500">
      <w:pPr>
        <w:spacing w:after="200"/>
        <w:rPr>
          <w:noProof/>
        </w:rPr>
      </w:pPr>
      <w:r>
        <w:rPr>
          <w:noProof/>
        </w:rPr>
        <w:br w:type="page"/>
      </w:r>
    </w:p>
    <w:p w14:paraId="26E08FF6" w14:textId="75D7653D" w:rsidR="00477EA0" w:rsidRDefault="00477EA0" w:rsidP="00E50500">
      <w:pPr>
        <w:spacing w:after="200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Cs w:val="28"/>
          <w:shd w:val="clear" w:color="auto" w:fill="FFFFFF"/>
        </w:rPr>
        <w:lastRenderedPageBreak/>
        <w:t>Elabora un documento compartido y entrega la misma copia en Moodle.</w:t>
      </w:r>
    </w:p>
    <w:p w14:paraId="75D7A0EE" w14:textId="3C9358A9" w:rsidR="00E50500" w:rsidRDefault="00E50500" w:rsidP="00477EA0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1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– Por parejas, crea un documento compartido en Word para trabajar de manera simultanea</w:t>
      </w:r>
      <w:r w:rsidRPr="00E5050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.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(</w:t>
      </w:r>
      <w:hyperlink r:id="rId7" w:history="1">
        <w:r w:rsidR="00477EA0" w:rsidRPr="0037008C">
          <w:rPr>
            <w:rStyle w:val="Hipervnculo"/>
            <w:rFonts w:ascii="Times New Roman" w:hAnsi="Times New Roman" w:cs="Times New Roman"/>
            <w:b w:val="0"/>
            <w:bCs/>
            <w:szCs w:val="28"/>
            <w:shd w:val="clear" w:color="auto" w:fill="FFFFFF"/>
          </w:rPr>
          <w:t>https://support.microsoft.com/es-es/office/compartir-y-colaborar-en-word-para-windows-96f230e6-7db9-461c-9544-c6796a84221e</w:t>
        </w:r>
      </w:hyperlink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)</w:t>
      </w:r>
    </w:p>
    <w:p w14:paraId="2B49EFF1" w14:textId="77777777" w:rsidR="001104AE" w:rsidRDefault="001104AE" w:rsidP="00477EA0">
      <w:pPr>
        <w:spacing w:after="200"/>
        <w:jc w:val="both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</w:p>
    <w:p w14:paraId="0C51145A" w14:textId="328DEC4B" w:rsidR="00E50500" w:rsidRDefault="00E50500" w:rsidP="00477EA0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2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Cambia de repositorio </w:t>
      </w:r>
      <w:r w:rsidR="00210A1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(</w:t>
      </w:r>
      <w:r w:rsidR="00210A10" w:rsidRPr="00210A10"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>carlosferayu</w:t>
      </w:r>
      <w:r w:rsidR="00210A1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…)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al ya creado por uno de los miembros de la pareja para trabajar en él.</w:t>
      </w:r>
      <w:r w:rsidR="00210A1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Si no te acuerdas del repositorio, crea uno nuevo.</w:t>
      </w:r>
      <w:r w:rsidR="00A90C46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Indica la url de tu repositorio público. </w:t>
      </w:r>
      <w:r w:rsidR="001104AE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Modifica el fichero readme.md indicando el nombre de los colaboradores.</w:t>
      </w:r>
    </w:p>
    <w:p w14:paraId="21744E01" w14:textId="7E5FFF97" w:rsidR="001104AE" w:rsidRDefault="00553509" w:rsidP="0F3F0D61">
      <w:pPr>
        <w:spacing w:after="20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>
        <w:rPr>
          <w:noProof/>
        </w:rPr>
        <w:drawing>
          <wp:inline distT="0" distB="0" distL="0" distR="0" wp14:anchorId="43DD3CB7" wp14:editId="45BE78EC">
            <wp:extent cx="5596794" cy="2343485"/>
            <wp:effectExtent l="0" t="0" r="9525" b="9525"/>
            <wp:docPr id="856735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794" cy="23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C3A1" w14:textId="4E86B902" w:rsidR="00EB55D8" w:rsidRDefault="00BF42D4" w:rsidP="00477EA0">
      <w:pPr>
        <w:spacing w:after="200"/>
        <w:jc w:val="both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3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</w:t>
      </w:r>
      <w:r w:rsidR="00477EA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Despliega en dicho repositorio un documento en PHP, CSS o JavaScript, según vuestra elección.</w:t>
      </w:r>
    </w:p>
    <w:p w14:paraId="3030A083" w14:textId="77777777" w:rsidR="001104AE" w:rsidRDefault="001104AE" w:rsidP="0F3F0D61">
      <w:pPr>
        <w:spacing w:after="20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</w:p>
    <w:p w14:paraId="09418C5B" w14:textId="62697D08" w:rsidR="0F3F0D61" w:rsidRDefault="00544F42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Mamahuevo</w:t>
      </w:r>
    </w:p>
    <w:p w14:paraId="613FF0A3" w14:textId="6FBA9F36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0842D42E" w14:textId="255D2694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520BDC65" w14:textId="67D1B044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1A8CF28B" w14:textId="23EC1339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60819B38" w14:textId="10797578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3323DD60" w14:textId="56CFEDA3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0E81A746" w14:textId="7A2EEBF6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27E7383F" w14:textId="2A1504B5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406362F4" w14:textId="4717C3A6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27D12A95" w14:textId="291CE5D0" w:rsidR="0F3F0D61" w:rsidRDefault="0F3F0D61" w:rsidP="0F3F0D61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14:paraId="71996ED1" w14:textId="05E152C2" w:rsidR="001104AE" w:rsidRDefault="001104AE" w:rsidP="115F7B6B">
      <w:pPr>
        <w:spacing w:after="200"/>
        <w:jc w:val="both"/>
        <w:rPr>
          <w:rFonts w:ascii="Times New Roman" w:hAnsi="Times New Roman" w:cs="Times New Roman"/>
          <w:b w:val="0"/>
          <w:color w:val="auto"/>
          <w:shd w:val="clear" w:color="auto" w:fill="FFFFFF"/>
        </w:rPr>
      </w:pPr>
      <w:r w:rsidRPr="115F7B6B">
        <w:rPr>
          <w:rFonts w:ascii="Times New Roman" w:hAnsi="Times New Roman" w:cs="Times New Roman"/>
          <w:color w:val="auto"/>
          <w:shd w:val="clear" w:color="auto" w:fill="FFFFFF"/>
        </w:rPr>
        <w:t xml:space="preserve">Ejercicio 4 </w:t>
      </w:r>
      <w:r w:rsidRPr="115F7B6B">
        <w:rPr>
          <w:rFonts w:ascii="Times New Roman" w:hAnsi="Times New Roman" w:cs="Times New Roman"/>
          <w:b w:val="0"/>
          <w:color w:val="auto"/>
          <w:shd w:val="clear" w:color="auto" w:fill="FFFFFF"/>
        </w:rPr>
        <w:t>– Crea una pizarra Kanban y añade tareas a realizar por miembros del equipo. Inserta una captura donde se muestre tareas a hacer (</w:t>
      </w:r>
      <w:r w:rsidRPr="0F3F0D61">
        <w:rPr>
          <w:rFonts w:ascii="Times New Roman" w:hAnsi="Times New Roman" w:cs="Times New Roman"/>
          <w:b w:val="0"/>
          <w:i/>
          <w:iCs/>
          <w:color w:val="auto"/>
          <w:shd w:val="clear" w:color="auto" w:fill="FFFFFF"/>
        </w:rPr>
        <w:t>to do</w:t>
      </w:r>
      <w:r w:rsidRPr="115F7B6B">
        <w:rPr>
          <w:rFonts w:ascii="Times New Roman" w:hAnsi="Times New Roman" w:cs="Times New Roman"/>
          <w:b w:val="0"/>
          <w:color w:val="auto"/>
          <w:shd w:val="clear" w:color="auto" w:fill="FFFFFF"/>
        </w:rPr>
        <w:t>) y otra en la que se muestre la descripción de la tarea.</w:t>
      </w:r>
    </w:p>
    <w:p w14:paraId="7B7E0AEF" w14:textId="11986EBF" w:rsidR="565713E3" w:rsidRDefault="565713E3" w:rsidP="115F7B6B">
      <w:pPr>
        <w:spacing w:after="200"/>
        <w:jc w:val="both"/>
      </w:pPr>
      <w:r>
        <w:rPr>
          <w:noProof/>
        </w:rPr>
        <w:drawing>
          <wp:inline distT="0" distB="0" distL="0" distR="0" wp14:anchorId="258B666C" wp14:editId="060D8099">
            <wp:extent cx="5897103" cy="3371850"/>
            <wp:effectExtent l="0" t="0" r="0" b="0"/>
            <wp:docPr id="113149565" name="Imagen 113149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103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C8778">
        <w:rPr>
          <w:noProof/>
        </w:rPr>
        <w:drawing>
          <wp:inline distT="0" distB="0" distL="0" distR="0" wp14:anchorId="0E49BB9E" wp14:editId="03EE87BB">
            <wp:extent cx="6372225" cy="2819400"/>
            <wp:effectExtent l="0" t="0" r="0" b="0"/>
            <wp:docPr id="1006964143" name="Imagen 1006964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2149" w14:textId="77777777" w:rsidR="001104AE" w:rsidRDefault="001104AE" w:rsidP="00477EA0">
      <w:pPr>
        <w:spacing w:after="200"/>
        <w:jc w:val="both"/>
        <w:rPr>
          <w:rFonts w:ascii="Times New Roman" w:hAnsi="Times New Roman" w:cs="Times New Roman"/>
          <w:color w:val="auto"/>
          <w:szCs w:val="28"/>
          <w:shd w:val="clear" w:color="auto" w:fill="FFFFFF"/>
        </w:rPr>
      </w:pPr>
    </w:p>
    <w:p w14:paraId="08380EC2" w14:textId="548A98BB" w:rsidR="00BF42D4" w:rsidRP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478B9F8" wp14:editId="066C0DAF">
            <wp:simplePos x="0" y="0"/>
            <wp:positionH relativeFrom="margin">
              <wp:posOffset>2080260</wp:posOffset>
            </wp:positionH>
            <wp:positionV relativeFrom="paragraph">
              <wp:posOffset>1221105</wp:posOffset>
            </wp:positionV>
            <wp:extent cx="2621280" cy="1364615"/>
            <wp:effectExtent l="0" t="0" r="7620" b="6985"/>
            <wp:wrapTight wrapText="bothSides">
              <wp:wrapPolygon edited="0">
                <wp:start x="0" y="0"/>
                <wp:lineTo x="0" y="21409"/>
                <wp:lineTo x="21506" y="21409"/>
                <wp:lineTo x="21506" y="0"/>
                <wp:lineTo x="0" y="0"/>
              </wp:wrapPolygon>
            </wp:wrapTight>
            <wp:docPr id="7" name="Imagen 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Esquemát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2D4"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Ejercicio </w:t>
      </w:r>
      <w:r w:rsidR="001104AE">
        <w:rPr>
          <w:rFonts w:ascii="Times New Roman" w:hAnsi="Times New Roman" w:cs="Times New Roman"/>
          <w:color w:val="auto"/>
          <w:szCs w:val="28"/>
          <w:shd w:val="clear" w:color="auto" w:fill="FFFFFF"/>
        </w:rPr>
        <w:t>5</w:t>
      </w:r>
      <w:r w:rsidR="00BF42D4"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 </w:t>
      </w:r>
      <w:r w:rsidR="00BF42D4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Ambos miembros de la pareja deberán tener el mismo proyecto o programa actualizado para trabajar en él. Una vez hecho esto, cada miembro del equipo creará una rama con el nombre “RamaDe + tu nombre”, por ejemplo: ‘</w:t>
      </w:r>
      <w:r w:rsidRPr="00477EA0"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>RamaDeCarlos</w:t>
      </w:r>
      <w:r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 xml:space="preserve">’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y añadiremos una funcionalidad extra a nuestro código. Esta funcionalidad, deberá ser coherente y tener al menos 4 líneas de código.</w:t>
      </w:r>
    </w:p>
    <w:p w14:paraId="641A325F" w14:textId="412DC9D7" w:rsidR="00BF42D4" w:rsidRDefault="00BF42D4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14A52051" w14:textId="23BC806B" w:rsid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11974DE2" w14:textId="749395BD" w:rsid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5CE46E2B" w14:textId="377B08AA" w:rsidR="00477EA0" w:rsidRDefault="00477EA0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06082160" w14:textId="77777777" w:rsidR="007D49D5" w:rsidRDefault="007D49D5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380F3E97" w14:textId="7CF33FE3" w:rsidR="00BF42D4" w:rsidRDefault="00BF42D4" w:rsidP="00477EA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</w:t>
      </w:r>
      <w:r w:rsidR="001104AE">
        <w:rPr>
          <w:rFonts w:ascii="Times New Roman" w:hAnsi="Times New Roman" w:cs="Times New Roman"/>
          <w:noProof/>
          <w:color w:val="auto"/>
          <w:szCs w:val="28"/>
        </w:rPr>
        <w:t>6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– </w:t>
      </w:r>
      <w:r w:rsidR="00477EA0"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Una vez creadas las ramas, el otro miembro del equipo deberá poder ver la pull request o PR creada y asignada para su revisión. </w:t>
      </w:r>
    </w:p>
    <w:p w14:paraId="543EA65A" w14:textId="77777777" w:rsidR="00210A10" w:rsidRDefault="00210A10" w:rsidP="00210A10">
      <w:pPr>
        <w:spacing w:after="200"/>
        <w:jc w:val="both"/>
        <w:rPr>
          <w:rFonts w:ascii="Times New Roman" w:hAnsi="Times New Roman" w:cs="Times New Roman"/>
          <w:noProof/>
          <w:color w:val="auto"/>
          <w:szCs w:val="28"/>
        </w:rPr>
      </w:pPr>
    </w:p>
    <w:p w14:paraId="6778279E" w14:textId="737E5E1A" w:rsidR="00210A10" w:rsidRDefault="00210A10" w:rsidP="00210A10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</w:t>
      </w:r>
      <w:r w:rsidR="001104AE">
        <w:rPr>
          <w:rFonts w:ascii="Times New Roman" w:hAnsi="Times New Roman" w:cs="Times New Roman"/>
          <w:noProof/>
          <w:color w:val="auto"/>
          <w:szCs w:val="28"/>
        </w:rPr>
        <w:t>7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– En una de las 2 PR creadas, un miembro de la pareja no aceptará los cambios, y se tendrá que volver a modificar con las correciones pertinentes para que pueda ser aceptada y mergeada con la rama principal.</w:t>
      </w:r>
      <w:r w:rsidR="00752BA4"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 Realiza los comentarios pertinentes en el chat de la pizarra Kanban.</w:t>
      </w:r>
    </w:p>
    <w:p w14:paraId="5E68F2FB" w14:textId="562D8745" w:rsidR="004F3A91" w:rsidRDefault="004F3A91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64C11DEC" w14:textId="39777F17" w:rsidR="007D49D5" w:rsidRDefault="007D49D5" w:rsidP="007D49D5">
      <w:pPr>
        <w:spacing w:after="200"/>
        <w:jc w:val="both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</w:t>
      </w:r>
      <w:r w:rsidR="001104AE">
        <w:rPr>
          <w:rFonts w:ascii="Times New Roman" w:hAnsi="Times New Roman" w:cs="Times New Roman"/>
          <w:noProof/>
          <w:color w:val="auto"/>
          <w:szCs w:val="28"/>
        </w:rPr>
        <w:t>8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– Utiliza SourceTree</w:t>
      </w:r>
      <w:r w:rsidR="00752BA4">
        <w:rPr>
          <w:rFonts w:ascii="Times New Roman" w:hAnsi="Times New Roman" w:cs="Times New Roman"/>
          <w:b w:val="0"/>
          <w:bCs/>
          <w:noProof/>
          <w:color w:val="auto"/>
          <w:szCs w:val="28"/>
        </w:rPr>
        <w:t>, GitKraken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 o similar para mostrar de manera gráfica el </w:t>
      </w:r>
      <w:r w:rsidR="000C4047">
        <w:rPr>
          <w:rFonts w:ascii="Times New Roman" w:hAnsi="Times New Roman" w:cs="Times New Roman"/>
          <w:b w:val="0"/>
          <w:bCs/>
          <w:noProof/>
          <w:color w:val="auto"/>
          <w:szCs w:val="28"/>
        </w:rPr>
        <w:t>historial del repositorio</w:t>
      </w:r>
    </w:p>
    <w:p w14:paraId="2BAB469F" w14:textId="77777777" w:rsidR="007D49D5" w:rsidRPr="00BC49AE" w:rsidRDefault="007D49D5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sectPr w:rsidR="007D49D5" w:rsidRPr="00BC49AE" w:rsidSect="00900309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F7B2E" w14:textId="77777777" w:rsidR="00900309" w:rsidRDefault="00900309">
      <w:r>
        <w:separator/>
      </w:r>
    </w:p>
    <w:p w14:paraId="5FA57125" w14:textId="77777777" w:rsidR="00900309" w:rsidRDefault="00900309"/>
  </w:endnote>
  <w:endnote w:type="continuationSeparator" w:id="0">
    <w:p w14:paraId="3AFF8455" w14:textId="77777777" w:rsidR="00900309" w:rsidRDefault="00900309">
      <w:r>
        <w:continuationSeparator/>
      </w:r>
    </w:p>
    <w:p w14:paraId="77849115" w14:textId="77777777" w:rsidR="00900309" w:rsidRDefault="009003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40033D79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575A337B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0C44" w14:textId="77777777" w:rsidR="00900309" w:rsidRDefault="00900309">
      <w:r>
        <w:separator/>
      </w:r>
    </w:p>
    <w:p w14:paraId="50E4632C" w14:textId="77777777" w:rsidR="00900309" w:rsidRDefault="00900309"/>
  </w:footnote>
  <w:footnote w:type="continuationSeparator" w:id="0">
    <w:p w14:paraId="52A48A3A" w14:textId="77777777" w:rsidR="00900309" w:rsidRDefault="00900309">
      <w:r>
        <w:continuationSeparator/>
      </w:r>
    </w:p>
    <w:p w14:paraId="0D57B7A1" w14:textId="77777777" w:rsidR="00900309" w:rsidRDefault="009003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EB06E4B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B1AD029" w14:textId="3EE7415D" w:rsidR="00D077E9" w:rsidRDefault="004F3A91">
          <w:pPr>
            <w:pStyle w:val="Encabezado"/>
            <w:rPr>
              <w:noProof/>
            </w:rPr>
          </w:pPr>
          <w:r>
            <w:rPr>
              <w:noProof/>
            </w:rPr>
            <w:t>Control de versiones – GIT            DAW</w:t>
          </w:r>
          <w:r w:rsidR="0081328B">
            <w:rPr>
              <w:noProof/>
            </w:rPr>
            <w:t>1</w:t>
          </w:r>
          <w:r>
            <w:rPr>
              <w:noProof/>
            </w:rPr>
            <w:t xml:space="preserve">        I.E.S. </w:t>
          </w:r>
          <w:r w:rsidR="00750C35">
            <w:rPr>
              <w:noProof/>
            </w:rPr>
            <w:t>María Moliner</w:t>
          </w:r>
          <w:r>
            <w:rPr>
              <w:noProof/>
            </w:rPr>
            <w:t>. Curso 202</w:t>
          </w:r>
          <w:r w:rsidR="00750C35">
            <w:rPr>
              <w:noProof/>
            </w:rPr>
            <w:t>3</w:t>
          </w:r>
          <w:r>
            <w:rPr>
              <w:noProof/>
            </w:rPr>
            <w:t>-202</w:t>
          </w:r>
          <w:r w:rsidR="00750C35">
            <w:rPr>
              <w:noProof/>
            </w:rPr>
            <w:t>4</w:t>
          </w:r>
        </w:p>
      </w:tc>
    </w:tr>
  </w:tbl>
  <w:p w14:paraId="7183EBF7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00"/>
    <w:rsid w:val="0002482E"/>
    <w:rsid w:val="00050324"/>
    <w:rsid w:val="000747A0"/>
    <w:rsid w:val="000A0150"/>
    <w:rsid w:val="000C4047"/>
    <w:rsid w:val="000E63C9"/>
    <w:rsid w:val="001104AE"/>
    <w:rsid w:val="00130E9D"/>
    <w:rsid w:val="00150A6D"/>
    <w:rsid w:val="00174FE0"/>
    <w:rsid w:val="00185B35"/>
    <w:rsid w:val="001F2BC8"/>
    <w:rsid w:val="001F5F6B"/>
    <w:rsid w:val="00210A10"/>
    <w:rsid w:val="00243EBC"/>
    <w:rsid w:val="00246A35"/>
    <w:rsid w:val="00284348"/>
    <w:rsid w:val="002F0AC0"/>
    <w:rsid w:val="002F51F5"/>
    <w:rsid w:val="00312137"/>
    <w:rsid w:val="00330359"/>
    <w:rsid w:val="0033762F"/>
    <w:rsid w:val="00346F3C"/>
    <w:rsid w:val="00360494"/>
    <w:rsid w:val="00366C7E"/>
    <w:rsid w:val="00384EA3"/>
    <w:rsid w:val="003A39A1"/>
    <w:rsid w:val="003C2191"/>
    <w:rsid w:val="003D3863"/>
    <w:rsid w:val="004110DE"/>
    <w:rsid w:val="0044085A"/>
    <w:rsid w:val="00477EA0"/>
    <w:rsid w:val="004B21A5"/>
    <w:rsid w:val="004E5FEE"/>
    <w:rsid w:val="004F3A91"/>
    <w:rsid w:val="005037F0"/>
    <w:rsid w:val="00516A86"/>
    <w:rsid w:val="005275F6"/>
    <w:rsid w:val="00544F42"/>
    <w:rsid w:val="00553509"/>
    <w:rsid w:val="00553B31"/>
    <w:rsid w:val="00572102"/>
    <w:rsid w:val="005E4F5E"/>
    <w:rsid w:val="005F1BB0"/>
    <w:rsid w:val="00656C4D"/>
    <w:rsid w:val="006E5716"/>
    <w:rsid w:val="00710FC2"/>
    <w:rsid w:val="007302B3"/>
    <w:rsid w:val="00730733"/>
    <w:rsid w:val="007309A6"/>
    <w:rsid w:val="00730E3A"/>
    <w:rsid w:val="00736AAF"/>
    <w:rsid w:val="00750C35"/>
    <w:rsid w:val="00752BA4"/>
    <w:rsid w:val="00765B2A"/>
    <w:rsid w:val="00783A34"/>
    <w:rsid w:val="007C6B52"/>
    <w:rsid w:val="007D16C5"/>
    <w:rsid w:val="007D49D5"/>
    <w:rsid w:val="0081328B"/>
    <w:rsid w:val="00862FE4"/>
    <w:rsid w:val="0086389A"/>
    <w:rsid w:val="0087605E"/>
    <w:rsid w:val="008941AE"/>
    <w:rsid w:val="008B1FEE"/>
    <w:rsid w:val="00900309"/>
    <w:rsid w:val="00903C32"/>
    <w:rsid w:val="00916B16"/>
    <w:rsid w:val="009173B9"/>
    <w:rsid w:val="0093335D"/>
    <w:rsid w:val="0093613E"/>
    <w:rsid w:val="00940CEA"/>
    <w:rsid w:val="00943026"/>
    <w:rsid w:val="00966B81"/>
    <w:rsid w:val="00977F79"/>
    <w:rsid w:val="009C7720"/>
    <w:rsid w:val="009D24C7"/>
    <w:rsid w:val="00A23AFA"/>
    <w:rsid w:val="00A31B3E"/>
    <w:rsid w:val="00A532F3"/>
    <w:rsid w:val="00A8489E"/>
    <w:rsid w:val="00A90C46"/>
    <w:rsid w:val="00AB02A7"/>
    <w:rsid w:val="00AC29F3"/>
    <w:rsid w:val="00B231E5"/>
    <w:rsid w:val="00BC49AE"/>
    <w:rsid w:val="00BF42D4"/>
    <w:rsid w:val="00C02B87"/>
    <w:rsid w:val="00C4086D"/>
    <w:rsid w:val="00C93155"/>
    <w:rsid w:val="00CA1896"/>
    <w:rsid w:val="00CB16CF"/>
    <w:rsid w:val="00CB5B28"/>
    <w:rsid w:val="00CC4FA9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D185B"/>
    <w:rsid w:val="00DE213F"/>
    <w:rsid w:val="00DF027C"/>
    <w:rsid w:val="00E00A32"/>
    <w:rsid w:val="00E22ACD"/>
    <w:rsid w:val="00E50500"/>
    <w:rsid w:val="00E620B0"/>
    <w:rsid w:val="00E81B40"/>
    <w:rsid w:val="00EB55D8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  <w:rsid w:val="0C5C2ED8"/>
    <w:rsid w:val="0F3F0D61"/>
    <w:rsid w:val="115F7B6B"/>
    <w:rsid w:val="27FEF039"/>
    <w:rsid w:val="34E8950B"/>
    <w:rsid w:val="46881097"/>
    <w:rsid w:val="565713E3"/>
    <w:rsid w:val="5F049289"/>
    <w:rsid w:val="68F594C9"/>
    <w:rsid w:val="783AD7BC"/>
    <w:rsid w:val="7EEC877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A2BB6"/>
  <w15:docId w15:val="{93CD6311-9BF0-4F58-AF0E-C6946B10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digoHTML">
    <w:name w:val="HTML Code"/>
    <w:basedOn w:val="Fuentedeprrafopredeter"/>
    <w:uiPriority w:val="99"/>
    <w:semiHidden/>
    <w:unhideWhenUsed/>
    <w:rsid w:val="00E50500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77EA0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7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support.microsoft.com/es-es/office/compartir-y-colaborar-en-word-para-windows-96f230e6-7db9-461c-9544-c6796a84221e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ac\AppData\Local\Microsoft\Office\16.0\DTS\es-ES%7bE5316F14-004C-44F4-8EA2-66208B193287%7d\%7b504561E0-B50D-4743-83D7-683C849C75C9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95E0D8E4A2482B85D390A80F28C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A17DA-2D01-479D-AF24-7D6F59F5F00E}"/>
      </w:docPartPr>
      <w:docPartBody>
        <w:p w:rsidR="005E15FB" w:rsidRDefault="00E504DA">
          <w:pPr>
            <w:pStyle w:val="F595E0D8E4A2482B85D390A80F28CAA8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24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FB89244EDB8447BB9DDA2F5A8C1A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6698E-98A1-47F3-826F-F4AEE34D2617}"/>
      </w:docPartPr>
      <w:docPartBody>
        <w:p w:rsidR="005E15FB" w:rsidRDefault="00E504DA">
          <w:pPr>
            <w:pStyle w:val="FB89244EDB8447BB9DDA2F5A8C1A6A0E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DA"/>
    <w:rsid w:val="00241C07"/>
    <w:rsid w:val="003E25B2"/>
    <w:rsid w:val="005E15FB"/>
    <w:rsid w:val="00702AD0"/>
    <w:rsid w:val="007B13B3"/>
    <w:rsid w:val="009F2724"/>
    <w:rsid w:val="00C20582"/>
    <w:rsid w:val="00DD2B97"/>
    <w:rsid w:val="00E504DA"/>
    <w:rsid w:val="00E9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F595E0D8E4A2482B85D390A80F28CAA8">
    <w:name w:val="F595E0D8E4A2482B85D390A80F28CAA8"/>
  </w:style>
  <w:style w:type="paragraph" w:customStyle="1" w:styleId="FB89244EDB8447BB9DDA2F5A8C1A6A0E">
    <w:name w:val="FB89244EDB8447BB9DDA2F5A8C1A6A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{504561E0-B50D-4743-83D7-683C849C75C9}tf16392850_win32.dotx</Template>
  <TotalTime>0</TotalTime>
  <Pages>4</Pages>
  <Words>320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Fernandez Ayuso</dc:creator>
  <cp:keywords/>
  <cp:lastModifiedBy>Nocturno</cp:lastModifiedBy>
  <cp:revision>12</cp:revision>
  <cp:lastPrinted>2006-08-01T17:47:00Z</cp:lastPrinted>
  <dcterms:created xsi:type="dcterms:W3CDTF">2021-10-24T10:49:00Z</dcterms:created>
  <dcterms:modified xsi:type="dcterms:W3CDTF">2024-04-26T15:30:00Z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